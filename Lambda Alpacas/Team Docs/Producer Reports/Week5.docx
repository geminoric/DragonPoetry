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</w:rPr>
        <w:id w:val="-1724750495"/>
        <w:docPartObj>
          <w:docPartGallery w:val="Cover Pages"/>
          <w:docPartUnique/>
        </w:docPartObj>
      </w:sdtPr>
      <w:sdtEndPr>
        <w:rPr>
          <w:color w:val="577188" w:themeColor="accent1" w:themeShade="BF"/>
        </w:rPr>
      </w:sdtEndPr>
      <w:sdtContent>
        <w:p w:rsidR="00C42B13" w:rsidRDefault="00C42B13" w:rsidP="007C3C2B">
          <w:pPr>
            <w:spacing w:before="0" w:after="0"/>
            <w:jc w:val="center"/>
            <w:rPr>
              <w:noProof/>
            </w:rPr>
          </w:pPr>
        </w:p>
        <w:p w:rsidR="00C42B13" w:rsidRDefault="00D9361F" w:rsidP="007C3C2B">
          <w:pPr>
            <w:spacing w:before="0" w:after="0"/>
            <w:jc w:val="center"/>
            <w:rPr>
              <w:noProof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60288" behindDoc="0" locked="0" layoutInCell="1" allowOverlap="1" wp14:anchorId="06732CF0" wp14:editId="0B8FA817">
                <wp:simplePos x="0" y="0"/>
                <wp:positionH relativeFrom="margin">
                  <wp:posOffset>-350836</wp:posOffset>
                </wp:positionH>
                <wp:positionV relativeFrom="paragraph">
                  <wp:posOffset>239713</wp:posOffset>
                </wp:positionV>
                <wp:extent cx="951787" cy="770599"/>
                <wp:effectExtent l="147637" t="4763" r="15558" b="91757"/>
                <wp:wrapNone/>
                <wp:docPr id="1" name="Picture 1" descr="C:\Users\Sawyer\Documents\2015 Summer Semester\GAM 150\Vectoria\Normal.pn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Sawyer\Documents\2015 Summer Semester\GAM 150\Vectoria\Norma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3815448">
                          <a:off x="0" y="0"/>
                          <a:ext cx="951787" cy="7705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C42B13" w:rsidRDefault="00C42B13" w:rsidP="007C3C2B">
          <w:pPr>
            <w:spacing w:before="0" w:after="0"/>
            <w:jc w:val="center"/>
            <w:rPr>
              <w:noProof/>
            </w:rPr>
          </w:pPr>
        </w:p>
        <w:p w:rsidR="00C42B13" w:rsidRDefault="00C42B13" w:rsidP="007C3C2B">
          <w:pPr>
            <w:spacing w:before="0" w:after="0"/>
            <w:jc w:val="center"/>
            <w:rPr>
              <w:noProof/>
            </w:rPr>
          </w:pPr>
        </w:p>
        <w:p w:rsidR="00783723" w:rsidRPr="008C52DD" w:rsidRDefault="00583F71" w:rsidP="007C3C2B">
          <w:pPr>
            <w:spacing w:before="0" w:after="0"/>
            <w:jc w:val="center"/>
            <w:rPr>
              <w:b/>
              <w:noProof/>
              <w:color w:val="3A4B5B" w:themeColor="accent1" w:themeShade="80"/>
              <w:sz w:val="32"/>
              <w:szCs w:val="32"/>
            </w:rPr>
          </w:pPr>
          <w:r w:rsidRPr="008C52DD">
            <w:rPr>
              <w:rFonts w:asciiTheme="majorHAnsi" w:eastAsiaTheme="majorEastAsia" w:hAnsiTheme="majorHAnsi" w:cstheme="majorBidi"/>
              <w:b/>
              <w:noProof/>
              <w:color w:val="3A4B5B" w:themeColor="accent1" w:themeShade="80"/>
              <w:sz w:val="32"/>
              <w:szCs w:val="32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0" wp14:anchorId="24DEBC63" wp14:editId="0FEDE76D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722630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5500</wp14:pctPosVOffset>
                        </wp:positionV>
                      </mc:Choice>
                      <mc:Fallback>
                        <wp:positionV relativeFrom="page">
                          <wp:posOffset>553085</wp:posOffset>
                        </wp:positionV>
                      </mc:Fallback>
                    </mc:AlternateContent>
                    <wp:extent cx="6248400" cy="1285875"/>
                    <wp:effectExtent l="0" t="0" r="0" b="5715"/>
                    <wp:wrapTopAndBottom/>
                    <wp:docPr id="3" name="Text Box 3" descr="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48400" cy="1285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5FFA" w:rsidRPr="007422BB" w:rsidRDefault="007422BB" w:rsidP="00A45FFA">
                                <w:pPr>
                                  <w:spacing w:before="0" w:after="0"/>
                                  <w:rPr>
                                    <w:rFonts w:ascii="Agency FB" w:hAnsi="Agency FB"/>
                                    <w:b/>
                                    <w:color w:val="3A4B5B" w:themeColor="accent1" w:themeShade="80"/>
                                    <w:sz w:val="96"/>
                                    <w:szCs w:val="96"/>
                                  </w:rPr>
                                </w:pPr>
                                <w:r w:rsidRPr="007422BB">
                                  <w:rPr>
                                    <w:rFonts w:ascii="Agency FB" w:hAnsi="Agency FB"/>
                                    <w:b/>
                                    <w:color w:val="3A4B5B" w:themeColor="accent1" w:themeShade="80"/>
                                    <w:sz w:val="96"/>
                                    <w:szCs w:val="96"/>
                                  </w:rPr>
                                  <w:t>Redirect</w:t>
                                </w:r>
                              </w:p>
                              <w:p w:rsidR="00A45FFA" w:rsidRPr="00C42B13" w:rsidRDefault="007422BB" w:rsidP="005E2C0A">
                                <w:pPr>
                                  <w:spacing w:before="0" w:after="0"/>
                                  <w:rPr>
                                    <w:color w:val="577188" w:themeColor="accent1" w:themeShade="BF"/>
                                    <w:sz w:val="36"/>
                                    <w:szCs w:val="36"/>
                                  </w:rPr>
                                </w:pPr>
                                <w:r w:rsidRPr="00C42B13">
                                  <w:rPr>
                                    <w:color w:val="577188" w:themeColor="accent1" w:themeShade="BF"/>
                                    <w:sz w:val="36"/>
                                    <w:szCs w:val="36"/>
                                  </w:rPr>
                                  <w:t>2D top down puzzle game in which the player manipulates blocks</w:t>
                                </w:r>
                                <w:r w:rsidR="00C42B13">
                                  <w:rPr>
                                    <w:color w:val="577188" w:themeColor="accent1" w:themeShade="BF"/>
                                    <w:sz w:val="36"/>
                                    <w:szCs w:val="36"/>
                                  </w:rPr>
                                  <w:t>,</w:t>
                                </w:r>
                                <w:r w:rsidRPr="00C42B13">
                                  <w:rPr>
                                    <w:color w:val="577188" w:themeColor="accent1" w:themeShade="BF"/>
                                    <w:sz w:val="36"/>
                                    <w:szCs w:val="36"/>
                                  </w:rPr>
                                  <w:t xml:space="preserve"> lasers</w:t>
                                </w:r>
                                <w:r w:rsidR="00C42B13">
                                  <w:rPr>
                                    <w:color w:val="577188" w:themeColor="accent1" w:themeShade="BF"/>
                                    <w:sz w:val="36"/>
                                    <w:szCs w:val="36"/>
                                  </w:rPr>
                                  <w:t>,</w:t>
                                </w:r>
                                <w:r w:rsidRPr="00C42B13">
                                  <w:rPr>
                                    <w:color w:val="577188" w:themeColor="accent1" w:themeShade="BF"/>
                                    <w:sz w:val="36"/>
                                    <w:szCs w:val="36"/>
                                  </w:rPr>
                                  <w:t xml:space="preserve"> and portals to navigate levels.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80400</wp14:pctWidth>
                    </wp14:sizeRelH>
                    <wp14:sizeRelV relativeFrom="page">
                      <wp14:pctHeight>15000</wp14:pctHeight>
                    </wp14:sizeRelV>
                  </wp:anchor>
                </w:drawing>
              </mc:Choice>
              <mc:Fallback>
                <w:pict>
                  <v:shapetype w14:anchorId="24DEBC6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alt="Company contact information" style="position:absolute;left:0;text-align:left;margin-left:0;margin-top:0;width:492pt;height:101.25pt;z-index:251659264;visibility:visible;mso-wrap-style:square;mso-width-percent:804;mso-height-percent:150;mso-left-percent:93;mso-top-percent:55;mso-wrap-distance-left:9pt;mso-wrap-distance-top:0;mso-wrap-distance-right:9pt;mso-wrap-distance-bottom:0;mso-position-horizontal-relative:page;mso-position-vertical-relative:page;mso-width-percent:804;mso-height-percent:150;mso-left-percent:93;mso-top-percent:55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" o:allowincell="f" o:allowoverlap="f" filled="f" stroked="f" strokeweight=".5pt">
                    <v:textbox style="mso-fit-shape-to-text:t" inset="0,0,0,0">
                      <w:txbxContent>
                        <w:p w:rsidR="00A45FFA" w:rsidRPr="007422BB" w:rsidRDefault="007422BB" w:rsidP="00A45FFA">
                          <w:pPr>
                            <w:spacing w:before="0" w:after="0"/>
                            <w:rPr>
                              <w:rFonts w:ascii="Agency FB" w:hAnsi="Agency FB"/>
                              <w:b/>
                              <w:color w:val="3A4B5B" w:themeColor="accent1" w:themeShade="80"/>
                              <w:sz w:val="96"/>
                              <w:szCs w:val="96"/>
                            </w:rPr>
                          </w:pPr>
                          <w:r w:rsidRPr="007422BB">
                            <w:rPr>
                              <w:rFonts w:ascii="Agency FB" w:hAnsi="Agency FB"/>
                              <w:b/>
                              <w:color w:val="3A4B5B" w:themeColor="accent1" w:themeShade="80"/>
                              <w:sz w:val="96"/>
                              <w:szCs w:val="96"/>
                            </w:rPr>
                            <w:t>Redirect</w:t>
                          </w:r>
                        </w:p>
                        <w:p w:rsidR="00A45FFA" w:rsidRPr="00C42B13" w:rsidRDefault="007422BB" w:rsidP="005E2C0A">
                          <w:pPr>
                            <w:spacing w:before="0" w:after="0"/>
                            <w:rPr>
                              <w:color w:val="577188" w:themeColor="accent1" w:themeShade="BF"/>
                              <w:sz w:val="36"/>
                              <w:szCs w:val="36"/>
                            </w:rPr>
                          </w:pPr>
                          <w:r w:rsidRPr="00C42B13">
                            <w:rPr>
                              <w:color w:val="577188" w:themeColor="accent1" w:themeShade="BF"/>
                              <w:sz w:val="36"/>
                              <w:szCs w:val="36"/>
                            </w:rPr>
                            <w:t>2D top down puzzle game in which the player manipulates blocks</w:t>
                          </w:r>
                          <w:r w:rsidR="00C42B13">
                            <w:rPr>
                              <w:color w:val="577188" w:themeColor="accent1" w:themeShade="BF"/>
                              <w:sz w:val="36"/>
                              <w:szCs w:val="36"/>
                            </w:rPr>
                            <w:t>,</w:t>
                          </w:r>
                          <w:r w:rsidRPr="00C42B13">
                            <w:rPr>
                              <w:color w:val="577188" w:themeColor="accent1" w:themeShade="BF"/>
                              <w:sz w:val="36"/>
                              <w:szCs w:val="36"/>
                            </w:rPr>
                            <w:t xml:space="preserve"> lasers</w:t>
                          </w:r>
                          <w:r w:rsidR="00C42B13">
                            <w:rPr>
                              <w:color w:val="577188" w:themeColor="accent1" w:themeShade="BF"/>
                              <w:sz w:val="36"/>
                              <w:szCs w:val="36"/>
                            </w:rPr>
                            <w:t>,</w:t>
                          </w:r>
                          <w:r w:rsidRPr="00C42B13">
                            <w:rPr>
                              <w:color w:val="577188" w:themeColor="accent1" w:themeShade="BF"/>
                              <w:sz w:val="36"/>
                              <w:szCs w:val="36"/>
                            </w:rPr>
                            <w:t xml:space="preserve"> and portals to navigate levels.</w:t>
                          </w:r>
                        </w:p>
                      </w:txbxContent>
                    </v:textbox>
                    <w10:wrap type="topAndBottom" anchorx="page" anchory="page"/>
                  </v:shape>
                </w:pict>
              </mc:Fallback>
            </mc:AlternateContent>
          </w:r>
          <w:r w:rsidR="00C42B13">
            <w:rPr>
              <w:b/>
              <w:noProof/>
              <w:color w:val="3A4B5B" w:themeColor="accent1" w:themeShade="80"/>
              <w:sz w:val="32"/>
              <w:szCs w:val="32"/>
            </w:rPr>
            <w:t>Team L</w:t>
          </w:r>
          <w:r w:rsidR="007422BB">
            <w:rPr>
              <w:b/>
              <w:noProof/>
              <w:color w:val="3A4B5B" w:themeColor="accent1" w:themeShade="80"/>
              <w:sz w:val="32"/>
              <w:szCs w:val="32"/>
            </w:rPr>
            <w:t>ambda Alpacas</w:t>
          </w:r>
        </w:p>
        <w:p w:rsidR="00783723" w:rsidRPr="008C52DD" w:rsidRDefault="007422BB" w:rsidP="007C3C2B">
          <w:pPr>
            <w:spacing w:before="0" w:after="0"/>
            <w:jc w:val="center"/>
            <w:rPr>
              <w:noProof/>
              <w:color w:val="577188" w:themeColor="accent1" w:themeShade="BF"/>
              <w:sz w:val="24"/>
              <w:szCs w:val="24"/>
            </w:rPr>
          </w:pPr>
          <w:r>
            <w:rPr>
              <w:noProof/>
              <w:color w:val="577188" w:themeColor="accent1" w:themeShade="BF"/>
              <w:sz w:val="24"/>
              <w:szCs w:val="24"/>
            </w:rPr>
            <w:t>ID: A01</w:t>
          </w:r>
        </w:p>
        <w:p w:rsidR="007C3C2B" w:rsidRPr="00783723" w:rsidRDefault="007C3C2B" w:rsidP="007C3C2B">
          <w:pPr>
            <w:spacing w:before="0" w:after="0"/>
            <w:jc w:val="center"/>
            <w:rPr>
              <w:noProof/>
              <w:sz w:val="24"/>
              <w:szCs w:val="24"/>
            </w:rPr>
          </w:pPr>
        </w:p>
        <w:p w:rsidR="00783723" w:rsidRDefault="00783723" w:rsidP="007C3C2B">
          <w:pPr>
            <w:spacing w:before="0" w:after="0"/>
            <w:jc w:val="center"/>
            <w:rPr>
              <w:b/>
              <w:noProof/>
              <w:sz w:val="28"/>
              <w:szCs w:val="28"/>
            </w:rPr>
          </w:pPr>
          <w:r w:rsidRPr="008C52DD">
            <w:rPr>
              <w:b/>
              <w:noProof/>
              <w:color w:val="3A4B5B" w:themeColor="accent1" w:themeShade="80"/>
              <w:sz w:val="28"/>
              <w:szCs w:val="28"/>
            </w:rPr>
            <w:t>Christian Ayson</w:t>
          </w:r>
        </w:p>
        <w:p w:rsidR="00783723" w:rsidRDefault="007422BB" w:rsidP="007C3C2B">
          <w:pPr>
            <w:spacing w:before="0" w:after="0"/>
            <w:jc w:val="center"/>
            <w:rPr>
              <w:noProof/>
              <w:color w:val="577188" w:themeColor="accent1" w:themeShade="BF"/>
              <w:sz w:val="24"/>
              <w:szCs w:val="24"/>
            </w:rPr>
          </w:pPr>
          <w:r>
            <w:rPr>
              <w:noProof/>
              <w:color w:val="577188" w:themeColor="accent1" w:themeShade="BF"/>
              <w:sz w:val="24"/>
              <w:szCs w:val="24"/>
            </w:rPr>
            <w:t>Product Manager</w:t>
          </w:r>
        </w:p>
        <w:p w:rsidR="007422BB" w:rsidRPr="008C52DD" w:rsidRDefault="007422BB" w:rsidP="007C3C2B">
          <w:pPr>
            <w:spacing w:before="0" w:after="0"/>
            <w:jc w:val="center"/>
            <w:rPr>
              <w:noProof/>
              <w:color w:val="B1C0CD" w:themeColor="accent1" w:themeTint="99"/>
              <w:sz w:val="24"/>
              <w:szCs w:val="24"/>
            </w:rPr>
          </w:pPr>
        </w:p>
        <w:p w:rsidR="00783723" w:rsidRPr="008C52DD" w:rsidRDefault="00783723" w:rsidP="007C3C2B">
          <w:pPr>
            <w:spacing w:before="0" w:after="0"/>
            <w:jc w:val="center"/>
            <w:rPr>
              <w:b/>
              <w:noProof/>
              <w:color w:val="3A4B5B" w:themeColor="accent1" w:themeShade="80"/>
              <w:sz w:val="28"/>
              <w:szCs w:val="28"/>
            </w:rPr>
          </w:pPr>
          <w:r w:rsidRPr="008C52DD">
            <w:rPr>
              <w:b/>
              <w:noProof/>
              <w:color w:val="3A4B5B" w:themeColor="accent1" w:themeShade="80"/>
              <w:sz w:val="28"/>
              <w:szCs w:val="28"/>
            </w:rPr>
            <w:t>James Hammond</w:t>
          </w:r>
        </w:p>
        <w:p w:rsidR="00783723" w:rsidRDefault="00783723" w:rsidP="007C3C2B">
          <w:pPr>
            <w:spacing w:before="0" w:after="0"/>
            <w:jc w:val="center"/>
            <w:rPr>
              <w:noProof/>
              <w:color w:val="577188" w:themeColor="accent1" w:themeShade="BF"/>
              <w:sz w:val="24"/>
              <w:szCs w:val="24"/>
            </w:rPr>
          </w:pPr>
          <w:r w:rsidRPr="008C52DD">
            <w:rPr>
              <w:noProof/>
              <w:color w:val="577188" w:themeColor="accent1" w:themeShade="BF"/>
              <w:sz w:val="24"/>
              <w:szCs w:val="24"/>
            </w:rPr>
            <w:t>Technical Director</w:t>
          </w:r>
        </w:p>
        <w:p w:rsidR="007422BB" w:rsidRPr="008C52DD" w:rsidRDefault="007422BB" w:rsidP="007C3C2B">
          <w:pPr>
            <w:spacing w:before="0" w:after="0"/>
            <w:jc w:val="center"/>
            <w:rPr>
              <w:noProof/>
              <w:color w:val="577188" w:themeColor="accent1" w:themeShade="BF"/>
              <w:sz w:val="24"/>
              <w:szCs w:val="24"/>
            </w:rPr>
          </w:pPr>
        </w:p>
        <w:p w:rsidR="00783723" w:rsidRPr="008C52DD" w:rsidRDefault="00783723" w:rsidP="007C3C2B">
          <w:pPr>
            <w:spacing w:before="0" w:after="0"/>
            <w:jc w:val="center"/>
            <w:rPr>
              <w:b/>
              <w:noProof/>
              <w:color w:val="3A4B5B" w:themeColor="accent1" w:themeShade="80"/>
              <w:sz w:val="28"/>
              <w:szCs w:val="28"/>
            </w:rPr>
          </w:pPr>
          <w:r w:rsidRPr="008C52DD">
            <w:rPr>
              <w:b/>
              <w:noProof/>
              <w:color w:val="3A4B5B" w:themeColor="accent1" w:themeShade="80"/>
              <w:sz w:val="28"/>
              <w:szCs w:val="28"/>
            </w:rPr>
            <w:t>Sawyer Simpson</w:t>
          </w:r>
        </w:p>
        <w:p w:rsidR="00783723" w:rsidRDefault="007422BB" w:rsidP="007C3C2B">
          <w:pPr>
            <w:spacing w:before="0" w:after="0"/>
            <w:jc w:val="center"/>
            <w:rPr>
              <w:noProof/>
              <w:color w:val="577188" w:themeColor="accent1" w:themeShade="BF"/>
              <w:sz w:val="24"/>
              <w:szCs w:val="24"/>
            </w:rPr>
          </w:pPr>
          <w:r>
            <w:rPr>
              <w:noProof/>
              <w:color w:val="577188" w:themeColor="accent1" w:themeShade="BF"/>
              <w:sz w:val="24"/>
              <w:szCs w:val="24"/>
            </w:rPr>
            <w:t>Producer</w:t>
          </w:r>
        </w:p>
        <w:p w:rsidR="007422BB" w:rsidRPr="008C52DD" w:rsidRDefault="007422BB" w:rsidP="007C3C2B">
          <w:pPr>
            <w:spacing w:before="0" w:after="0"/>
            <w:jc w:val="center"/>
            <w:rPr>
              <w:noProof/>
              <w:color w:val="577188" w:themeColor="accent1" w:themeShade="BF"/>
              <w:sz w:val="24"/>
              <w:szCs w:val="24"/>
            </w:rPr>
          </w:pPr>
        </w:p>
        <w:p w:rsidR="00783723" w:rsidRPr="008C52DD" w:rsidRDefault="00783723" w:rsidP="007C3C2B">
          <w:pPr>
            <w:spacing w:before="0" w:after="0"/>
            <w:jc w:val="center"/>
            <w:rPr>
              <w:b/>
              <w:noProof/>
              <w:color w:val="3A4B5B" w:themeColor="accent1" w:themeShade="80"/>
              <w:sz w:val="28"/>
              <w:szCs w:val="28"/>
            </w:rPr>
          </w:pPr>
          <w:r w:rsidRPr="008C52DD">
            <w:rPr>
              <w:b/>
              <w:noProof/>
              <w:color w:val="3A4B5B" w:themeColor="accent1" w:themeShade="80"/>
              <w:sz w:val="28"/>
              <w:szCs w:val="28"/>
            </w:rPr>
            <w:t>Alex Torres</w:t>
          </w:r>
        </w:p>
        <w:p w:rsidR="00923991" w:rsidRDefault="00783723" w:rsidP="007C3C2B">
          <w:pPr>
            <w:spacing w:before="0" w:after="0"/>
            <w:jc w:val="center"/>
            <w:rPr>
              <w:noProof/>
              <w:color w:val="577188" w:themeColor="accent1" w:themeShade="BF"/>
              <w:sz w:val="24"/>
              <w:szCs w:val="24"/>
            </w:rPr>
          </w:pPr>
          <w:r w:rsidRPr="008C52DD">
            <w:rPr>
              <w:noProof/>
              <w:color w:val="577188" w:themeColor="accent1" w:themeShade="BF"/>
              <w:sz w:val="24"/>
              <w:szCs w:val="24"/>
            </w:rPr>
            <w:t>Lead Designer</w:t>
          </w:r>
        </w:p>
        <w:p w:rsidR="00A45FFA" w:rsidRPr="008C52DD" w:rsidRDefault="00923991" w:rsidP="00923991">
          <w:pPr>
            <w:spacing w:before="0" w:after="0"/>
            <w:rPr>
              <w:noProof/>
              <w:color w:val="577188" w:themeColor="accent1" w:themeShade="BF"/>
              <w:sz w:val="28"/>
              <w:szCs w:val="28"/>
            </w:rPr>
            <w:sectPr w:rsidR="00A45FFA" w:rsidRPr="008C52DD">
              <w:headerReference w:type="default" r:id="rId12"/>
              <w:pgSz w:w="12240" w:h="15840" w:code="1"/>
              <w:pgMar w:top="2520" w:right="1555" w:bottom="1800" w:left="1555" w:header="864" w:footer="720" w:gutter="0"/>
              <w:pgNumType w:start="0"/>
              <w:cols w:space="720"/>
              <w:titlePg/>
              <w:docGrid w:linePitch="360"/>
            </w:sectPr>
          </w:pPr>
          <w:r w:rsidRPr="008C52DD">
            <w:rPr>
              <w:noProof/>
              <w:color w:val="577188" w:themeColor="accent1" w:themeShade="BF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435C20F" wp14:editId="6D626B59">
                    <wp:simplePos x="0" y="0"/>
                    <wp:positionH relativeFrom="page">
                      <wp:posOffset>655320</wp:posOffset>
                    </wp:positionH>
                    <wp:positionV relativeFrom="margin">
                      <wp:posOffset>5326380</wp:posOffset>
                    </wp:positionV>
                    <wp:extent cx="6499860" cy="2724150"/>
                    <wp:effectExtent l="0" t="0" r="15240" b="0"/>
                    <wp:wrapTopAndBottom/>
                    <wp:docPr id="6" name="Text Box 6" descr="Title, Subtitle, and Abstrac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99860" cy="2724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D01B67" w:rsidRPr="008C52DD" w:rsidRDefault="00794041">
                                <w:pPr>
                                  <w:pStyle w:val="Title"/>
                                  <w:rPr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1072242198"/>
                                    <w:placeholder>
                                      <w:docPart w:val="87CF3BF5F695459D86A1153024FDB88E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45FFA" w:rsidRPr="008C52DD">
                                      <w:rPr>
                                        <w:sz w:val="56"/>
                                        <w:szCs w:val="56"/>
                                      </w:rPr>
                                      <w:t>WEEKLY pRDOUCTION report</w:t>
                                    </w:r>
                                  </w:sdtContent>
                                </w:sdt>
                              </w:p>
                              <w:p w:rsidR="00A45FFA" w:rsidRPr="008C52DD" w:rsidRDefault="00A45FFA" w:rsidP="00A45FFA">
                                <w:pPr>
                                  <w:pStyle w:val="Subtitle"/>
                                  <w:spacing w:after="0"/>
                                  <w:rPr>
                                    <w:color w:val="577188" w:themeColor="accent1" w:themeShade="BF"/>
                                    <w:sz w:val="44"/>
                                    <w:szCs w:val="44"/>
                                  </w:rPr>
                                </w:pPr>
                                <w:r w:rsidRPr="008C52DD">
                                  <w:rPr>
                                    <w:color w:val="577188" w:themeColor="accent1" w:themeShade="BF"/>
                                  </w:rPr>
                                  <w:t>WEEK</w:t>
                                </w:r>
                                <w:r w:rsidR="00583F71" w:rsidRPr="008C52DD">
                                  <w:rPr>
                                    <w:color w:val="577188" w:themeColor="accent1" w:themeShade="BF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577188" w:themeColor="accent1" w:themeShade="BF"/>
                                    </w:rPr>
                                    <w:alias w:val="Date"/>
                                    <w:id w:val="-1898113948"/>
                                    <w:placeholder>
                                      <w:docPart w:val="90FA6FE772624B5492D3B589D3E4FD61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0E76D1">
                                      <w:rPr>
                                        <w:color w:val="577188" w:themeColor="accent1" w:themeShade="BF"/>
                                      </w:rPr>
                                      <w:t>5</w:t>
                                    </w:r>
                                  </w:sdtContent>
                                </w:sdt>
                                <w:r w:rsidR="000E76D1">
                                  <w:rPr>
                                    <w:color w:val="577188" w:themeColor="accent1" w:themeShade="BF"/>
                                    <w:sz w:val="44"/>
                                    <w:szCs w:val="44"/>
                                  </w:rPr>
                                  <w:t xml:space="preserve"> - 6/4</w:t>
                                </w:r>
                                <w:r w:rsidRPr="008C52DD">
                                  <w:rPr>
                                    <w:color w:val="577188" w:themeColor="accent1" w:themeShade="BF"/>
                                    <w:sz w:val="44"/>
                                    <w:szCs w:val="44"/>
                                  </w:rPr>
                                  <w:t>/2015</w:t>
                                </w:r>
                              </w:p>
                              <w:p w:rsidR="00A45FFA" w:rsidRPr="008C52DD" w:rsidRDefault="00A45FFA" w:rsidP="00A45FFA">
                                <w:pPr>
                                  <w:pStyle w:val="Heading1"/>
                                  <w:spacing w:after="0"/>
                                  <w:rPr>
                                    <w:color w:val="333639" w:themeColor="text2" w:themeTint="E6"/>
                                    <w:sz w:val="24"/>
                                    <w:szCs w:val="24"/>
                                  </w:rPr>
                                </w:pPr>
                                <w:r>
                                  <w:tab/>
                                </w:r>
                                <w:r>
                                  <w:tab/>
                                </w:r>
                                <w:r w:rsidR="00783723" w:rsidRPr="008C52DD">
                                  <w:rPr>
                                    <w:color w:val="333639" w:themeColor="text2" w:themeTint="E6"/>
                                    <w:sz w:val="24"/>
                                    <w:szCs w:val="24"/>
                                  </w:rPr>
                                  <w:t>By:</w:t>
                                </w:r>
                                <w:r w:rsidR="007422BB">
                                  <w:rPr>
                                    <w:color w:val="333639" w:themeColor="text2" w:themeTint="E6"/>
                                    <w:sz w:val="24"/>
                                    <w:szCs w:val="24"/>
                                  </w:rPr>
                                  <w:t xml:space="preserve"> Sawyer Simpson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35C20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7" type="#_x0000_t202" alt="Title, Subtitle, and Abstract" style="position:absolute;margin-left:51.6pt;margin-top:419.4pt;width:511.8pt;height:214.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" filled="f" stroked="f" strokeweight=".5pt">
                    <v:textbox inset="0,0,0,0">
                      <w:txbxContent>
                        <w:p w:rsidR="00D01B67" w:rsidRPr="008C52DD" w:rsidRDefault="00794041">
                          <w:pPr>
                            <w:pStyle w:val="Title"/>
                            <w:rPr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1072242198"/>
                              <w:placeholder>
                                <w:docPart w:val="87CF3BF5F695459D86A1153024FDB88E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45FFA" w:rsidRPr="008C52DD">
                                <w:rPr>
                                  <w:sz w:val="56"/>
                                  <w:szCs w:val="56"/>
                                </w:rPr>
                                <w:t>WEEKLY pRDOUCTION report</w:t>
                              </w:r>
                            </w:sdtContent>
                          </w:sdt>
                        </w:p>
                        <w:p w:rsidR="00A45FFA" w:rsidRPr="008C52DD" w:rsidRDefault="00A45FFA" w:rsidP="00A45FFA">
                          <w:pPr>
                            <w:pStyle w:val="Subtitle"/>
                            <w:spacing w:after="0"/>
                            <w:rPr>
                              <w:color w:val="577188" w:themeColor="accent1" w:themeShade="BF"/>
                              <w:sz w:val="44"/>
                              <w:szCs w:val="44"/>
                            </w:rPr>
                          </w:pPr>
                          <w:r w:rsidRPr="008C52DD">
                            <w:rPr>
                              <w:color w:val="577188" w:themeColor="accent1" w:themeShade="BF"/>
                            </w:rPr>
                            <w:t>WEEK</w:t>
                          </w:r>
                          <w:r w:rsidR="00583F71" w:rsidRPr="008C52DD">
                            <w:rPr>
                              <w:color w:val="577188" w:themeColor="accent1" w:themeShade="BF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577188" w:themeColor="accent1" w:themeShade="BF"/>
                              </w:rPr>
                              <w:alias w:val="Date"/>
                              <w:id w:val="-1898113948"/>
                              <w:placeholder>
                                <w:docPart w:val="90FA6FE772624B5492D3B589D3E4FD61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0E76D1">
                                <w:rPr>
                                  <w:color w:val="577188" w:themeColor="accent1" w:themeShade="BF"/>
                                </w:rPr>
                                <w:t>5</w:t>
                              </w:r>
                            </w:sdtContent>
                          </w:sdt>
                          <w:r w:rsidR="000E76D1">
                            <w:rPr>
                              <w:color w:val="577188" w:themeColor="accent1" w:themeShade="BF"/>
                              <w:sz w:val="44"/>
                              <w:szCs w:val="44"/>
                            </w:rPr>
                            <w:t xml:space="preserve"> - 6/4</w:t>
                          </w:r>
                          <w:r w:rsidRPr="008C52DD">
                            <w:rPr>
                              <w:color w:val="577188" w:themeColor="accent1" w:themeShade="BF"/>
                              <w:sz w:val="44"/>
                              <w:szCs w:val="44"/>
                            </w:rPr>
                            <w:t>/2015</w:t>
                          </w:r>
                        </w:p>
                        <w:p w:rsidR="00A45FFA" w:rsidRPr="008C52DD" w:rsidRDefault="00A45FFA" w:rsidP="00A45FFA">
                          <w:pPr>
                            <w:pStyle w:val="Heading1"/>
                            <w:spacing w:after="0"/>
                            <w:rPr>
                              <w:color w:val="333639" w:themeColor="text2" w:themeTint="E6"/>
                              <w:sz w:val="24"/>
                              <w:szCs w:val="24"/>
                            </w:rPr>
                          </w:pPr>
                          <w:r>
                            <w:tab/>
                          </w:r>
                          <w:r>
                            <w:tab/>
                          </w:r>
                          <w:r w:rsidR="00783723" w:rsidRPr="008C52DD">
                            <w:rPr>
                              <w:color w:val="333639" w:themeColor="text2" w:themeTint="E6"/>
                              <w:sz w:val="24"/>
                              <w:szCs w:val="24"/>
                            </w:rPr>
                            <w:t>By:</w:t>
                          </w:r>
                          <w:r w:rsidR="007422BB">
                            <w:rPr>
                              <w:color w:val="333639" w:themeColor="text2" w:themeTint="E6"/>
                              <w:sz w:val="24"/>
                              <w:szCs w:val="24"/>
                            </w:rPr>
                            <w:t xml:space="preserve"> Sawyer Simpson</w:t>
                          </w:r>
                        </w:p>
                      </w:txbxContent>
                    </v:textbox>
                    <w10:wrap type="topAndBottom" anchorx="page" anchory="margin"/>
                  </v:shape>
                </w:pict>
              </mc:Fallback>
            </mc:AlternateContent>
          </w:r>
        </w:p>
      </w:sdtContent>
    </w:sdt>
    <w:p w:rsidR="00783723" w:rsidRDefault="00783723" w:rsidP="00783723">
      <w:pPr>
        <w:pStyle w:val="TableText"/>
        <w:spacing w:before="0" w:after="0"/>
        <w:ind w:left="0"/>
        <w:rPr>
          <w:sz w:val="28"/>
          <w:szCs w:val="28"/>
        </w:rPr>
      </w:pPr>
      <w:r w:rsidRPr="007C3C2B">
        <w:rPr>
          <w:b/>
          <w:sz w:val="28"/>
          <w:szCs w:val="28"/>
        </w:rPr>
        <w:lastRenderedPageBreak/>
        <w:t>Project Status:</w:t>
      </w:r>
      <w:r>
        <w:rPr>
          <w:sz w:val="28"/>
          <w:szCs w:val="28"/>
        </w:rPr>
        <w:t xml:space="preserve"> </w:t>
      </w:r>
      <w:r w:rsidR="0074565D" w:rsidRPr="0074565D">
        <w:rPr>
          <w:color w:val="E3DE00"/>
          <w:sz w:val="28"/>
          <w:szCs w:val="28"/>
        </w:rPr>
        <w:t>Yellow</w:t>
      </w:r>
    </w:p>
    <w:p w:rsidR="00B25F3A" w:rsidRDefault="00783723" w:rsidP="00783723">
      <w:pPr>
        <w:pStyle w:val="TableText"/>
        <w:spacing w:before="0" w:after="0"/>
        <w:ind w:left="0"/>
        <w:rPr>
          <w:sz w:val="28"/>
          <w:szCs w:val="28"/>
        </w:rPr>
      </w:pPr>
      <w:r w:rsidRPr="007C3C2B">
        <w:rPr>
          <w:b/>
          <w:sz w:val="28"/>
          <w:szCs w:val="28"/>
        </w:rPr>
        <w:t>Current Milestone:</w:t>
      </w:r>
      <w:r>
        <w:rPr>
          <w:sz w:val="28"/>
          <w:szCs w:val="28"/>
        </w:rPr>
        <w:t xml:space="preserve"> </w:t>
      </w:r>
      <w:r w:rsidR="000E76D1">
        <w:rPr>
          <w:color w:val="00B0F0"/>
          <w:sz w:val="28"/>
          <w:szCs w:val="28"/>
        </w:rPr>
        <w:t>Engine Proof</w:t>
      </w:r>
    </w:p>
    <w:p w:rsidR="00B25F3A" w:rsidRDefault="00B25F3A" w:rsidP="00783723">
      <w:pPr>
        <w:pStyle w:val="TableText"/>
        <w:spacing w:before="0" w:after="0"/>
        <w:ind w:left="0"/>
        <w:rPr>
          <w:sz w:val="28"/>
          <w:szCs w:val="28"/>
        </w:rPr>
      </w:pPr>
    </w:p>
    <w:p w:rsidR="007C3C2B" w:rsidRPr="00EF71E2" w:rsidRDefault="007C3C2B" w:rsidP="00783723">
      <w:pPr>
        <w:pStyle w:val="TableText"/>
        <w:spacing w:before="0" w:after="0"/>
        <w:ind w:left="0"/>
        <w:rPr>
          <w:b/>
          <w:color w:val="auto"/>
          <w:sz w:val="24"/>
          <w:szCs w:val="24"/>
        </w:rPr>
      </w:pPr>
      <w:r w:rsidRPr="00EF71E2">
        <w:rPr>
          <w:b/>
          <w:color w:val="auto"/>
          <w:sz w:val="24"/>
          <w:szCs w:val="24"/>
        </w:rPr>
        <w:t>Accomplishments:</w:t>
      </w:r>
    </w:p>
    <w:p w:rsidR="007C3C2B" w:rsidRPr="00D051B8" w:rsidRDefault="007C3C2B" w:rsidP="00783723">
      <w:pPr>
        <w:pStyle w:val="TableText"/>
        <w:spacing w:before="0" w:after="0"/>
        <w:ind w:left="0"/>
        <w:rPr>
          <w:sz w:val="24"/>
          <w:szCs w:val="24"/>
        </w:rPr>
      </w:pPr>
    </w:p>
    <w:tbl>
      <w:tblPr>
        <w:tblStyle w:val="FinancialTable"/>
        <w:tblW w:w="9130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6"/>
        <w:gridCol w:w="2831"/>
        <w:gridCol w:w="3673"/>
        <w:gridCol w:w="1390"/>
      </w:tblGrid>
      <w:tr w:rsidR="005F1C31" w:rsidRPr="00D051B8" w:rsidTr="001A01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</w:tcPr>
          <w:p w:rsidR="005F1C31" w:rsidRPr="00D051B8" w:rsidRDefault="005F1C31" w:rsidP="007C3C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2831" w:type="dxa"/>
          </w:tcPr>
          <w:p w:rsidR="005F1C31" w:rsidRPr="00D051B8" w:rsidRDefault="005F1C31" w:rsidP="007C3C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51B8">
              <w:rPr>
                <w:sz w:val="24"/>
                <w:szCs w:val="24"/>
              </w:rPr>
              <w:t>TASK</w:t>
            </w:r>
          </w:p>
        </w:tc>
        <w:tc>
          <w:tcPr>
            <w:tcW w:w="3673" w:type="dxa"/>
          </w:tcPr>
          <w:p w:rsidR="005F1C31" w:rsidRPr="00D051B8" w:rsidRDefault="005F1C31" w:rsidP="005F1C31">
            <w:pPr>
              <w:tabs>
                <w:tab w:val="left" w:pos="1512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</w:t>
            </w:r>
          </w:p>
        </w:tc>
        <w:tc>
          <w:tcPr>
            <w:tcW w:w="1390" w:type="dxa"/>
          </w:tcPr>
          <w:p w:rsidR="005F1C31" w:rsidRDefault="005F1C31" w:rsidP="005F1C31">
            <w:pPr>
              <w:tabs>
                <w:tab w:val="left" w:pos="1512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Owner</w:t>
            </w:r>
          </w:p>
        </w:tc>
      </w:tr>
      <w:tr w:rsidR="005F1C31" w:rsidRPr="00D051B8" w:rsidTr="001A01E5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</w:tcPr>
          <w:p w:rsidR="005F1C31" w:rsidRPr="005F1C31" w:rsidRDefault="005F1C31" w:rsidP="00D051B8">
            <w:pPr>
              <w:pStyle w:val="TableText"/>
              <w:spacing w:before="0" w:after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2831" w:type="dxa"/>
          </w:tcPr>
          <w:p w:rsidR="005F1C31" w:rsidRPr="00D051B8" w:rsidRDefault="0074565D" w:rsidP="00D051B8">
            <w:pPr>
              <w:pStyle w:val="TableText"/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Directional Blocks</w:t>
            </w:r>
          </w:p>
        </w:tc>
        <w:tc>
          <w:tcPr>
            <w:tcW w:w="3673" w:type="dxa"/>
          </w:tcPr>
          <w:p w:rsidR="005F1C31" w:rsidRPr="00D051B8" w:rsidRDefault="000C5836" w:rsidP="00D051B8">
            <w:pPr>
              <w:pStyle w:val="TableText"/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 locks to block and block can only move in the specified direction.</w:t>
            </w:r>
          </w:p>
        </w:tc>
        <w:tc>
          <w:tcPr>
            <w:tcW w:w="1390" w:type="dxa"/>
          </w:tcPr>
          <w:p w:rsidR="005F1C31" w:rsidRDefault="005F1C31" w:rsidP="00D051B8">
            <w:pPr>
              <w:pStyle w:val="TableText"/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James Hammond</w:t>
            </w:r>
          </w:p>
        </w:tc>
      </w:tr>
      <w:tr w:rsidR="005F1C31" w:rsidRPr="00D051B8" w:rsidTr="000C5836">
        <w:trPr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</w:tcPr>
          <w:p w:rsidR="005F1C31" w:rsidRPr="005F1C31" w:rsidRDefault="00C07D9C" w:rsidP="00D051B8">
            <w:pPr>
              <w:pStyle w:val="TableText"/>
              <w:spacing w:before="0" w:after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  <w:r w:rsidR="005F1C31">
              <w:rPr>
                <w:sz w:val="24"/>
                <w:szCs w:val="24"/>
              </w:rPr>
              <w:t>%</w:t>
            </w:r>
          </w:p>
        </w:tc>
        <w:tc>
          <w:tcPr>
            <w:tcW w:w="2831" w:type="dxa"/>
          </w:tcPr>
          <w:p w:rsidR="005F1C31" w:rsidRPr="00D051B8" w:rsidRDefault="005F1C31" w:rsidP="00923991">
            <w:pPr>
              <w:pStyle w:val="TableText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Portals</w:t>
            </w:r>
          </w:p>
        </w:tc>
        <w:tc>
          <w:tcPr>
            <w:tcW w:w="3673" w:type="dxa"/>
          </w:tcPr>
          <w:p w:rsidR="005F1C31" w:rsidRPr="00D051B8" w:rsidRDefault="001000AA" w:rsidP="00D051B8">
            <w:pPr>
              <w:pStyle w:val="TableText"/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Portals spawn on wall collision with bullet. Player can portal through to the opposite one.</w:t>
            </w:r>
          </w:p>
        </w:tc>
        <w:tc>
          <w:tcPr>
            <w:tcW w:w="1390" w:type="dxa"/>
          </w:tcPr>
          <w:p w:rsidR="005F1C31" w:rsidRPr="00D051B8" w:rsidRDefault="005F1C31" w:rsidP="00D051B8">
            <w:pPr>
              <w:pStyle w:val="TableText"/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Christian Ayson</w:t>
            </w:r>
          </w:p>
        </w:tc>
      </w:tr>
      <w:tr w:rsidR="005F1C31" w:rsidRPr="00D051B8" w:rsidTr="000C5836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</w:tcPr>
          <w:p w:rsidR="005F1C31" w:rsidRPr="005F1C31" w:rsidRDefault="000C5836" w:rsidP="00EF71E2">
            <w:pPr>
              <w:pStyle w:val="TableText"/>
              <w:spacing w:before="0" w:after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  <w:r w:rsidR="005F1C31">
              <w:rPr>
                <w:sz w:val="24"/>
                <w:szCs w:val="24"/>
              </w:rPr>
              <w:t>%</w:t>
            </w:r>
          </w:p>
        </w:tc>
        <w:tc>
          <w:tcPr>
            <w:tcW w:w="2831" w:type="dxa"/>
          </w:tcPr>
          <w:p w:rsidR="005F1C31" w:rsidRPr="00D051B8" w:rsidRDefault="0074565D" w:rsidP="00923991">
            <w:pPr>
              <w:pStyle w:val="TableText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Lasers</w:t>
            </w:r>
          </w:p>
        </w:tc>
        <w:tc>
          <w:tcPr>
            <w:tcW w:w="3673" w:type="dxa"/>
          </w:tcPr>
          <w:p w:rsidR="005F1C31" w:rsidRPr="00D051B8" w:rsidRDefault="000C5836" w:rsidP="00EF71E2">
            <w:pPr>
              <w:pStyle w:val="TableText"/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Lasers spawn and are collide able with blocks to stop its beam.</w:t>
            </w:r>
          </w:p>
        </w:tc>
        <w:tc>
          <w:tcPr>
            <w:tcW w:w="1390" w:type="dxa"/>
          </w:tcPr>
          <w:p w:rsidR="005F1C31" w:rsidRDefault="000C5836" w:rsidP="00EF71E2">
            <w:pPr>
              <w:pStyle w:val="TableText"/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Alex Torres</w:t>
            </w:r>
          </w:p>
        </w:tc>
      </w:tr>
      <w:tr w:rsidR="005F1C31" w:rsidRPr="00D051B8" w:rsidTr="000D1D51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</w:tcPr>
          <w:p w:rsidR="005F1C31" w:rsidRPr="004E3C1A" w:rsidRDefault="00C07D9C" w:rsidP="00EF71E2">
            <w:pPr>
              <w:pStyle w:val="TableText"/>
              <w:spacing w:before="0" w:after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4E3C1A" w:rsidRPr="004E3C1A">
              <w:rPr>
                <w:sz w:val="24"/>
                <w:szCs w:val="24"/>
              </w:rPr>
              <w:t>0%</w:t>
            </w:r>
          </w:p>
        </w:tc>
        <w:tc>
          <w:tcPr>
            <w:tcW w:w="2831" w:type="dxa"/>
          </w:tcPr>
          <w:p w:rsidR="005F1C31" w:rsidRPr="005F1C31" w:rsidRDefault="0074565D" w:rsidP="00923991">
            <w:pPr>
              <w:pStyle w:val="TableText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Final art for Tile set</w:t>
            </w:r>
          </w:p>
        </w:tc>
        <w:tc>
          <w:tcPr>
            <w:tcW w:w="3673" w:type="dxa"/>
          </w:tcPr>
          <w:p w:rsidR="005F1C31" w:rsidRPr="00D051B8" w:rsidRDefault="000C5836" w:rsidP="007422BB">
            <w:pPr>
              <w:pStyle w:val="TableText"/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tiles needed to make a level are done and finalized.</w:t>
            </w:r>
          </w:p>
        </w:tc>
        <w:tc>
          <w:tcPr>
            <w:tcW w:w="1390" w:type="dxa"/>
          </w:tcPr>
          <w:p w:rsidR="005F1C31" w:rsidRDefault="000C5836" w:rsidP="007422BB">
            <w:pPr>
              <w:pStyle w:val="TableText"/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Sawyer Simpson</w:t>
            </w:r>
          </w:p>
        </w:tc>
      </w:tr>
    </w:tbl>
    <w:p w:rsidR="00B25F3A" w:rsidRDefault="00B25F3A" w:rsidP="00783723">
      <w:pPr>
        <w:pStyle w:val="TableText"/>
        <w:spacing w:before="0" w:after="0"/>
        <w:ind w:left="0"/>
        <w:rPr>
          <w:sz w:val="28"/>
          <w:szCs w:val="28"/>
        </w:rPr>
      </w:pPr>
    </w:p>
    <w:p w:rsidR="00EF71E2" w:rsidRPr="008C52DD" w:rsidRDefault="00EF71E2" w:rsidP="00783723">
      <w:pPr>
        <w:pStyle w:val="TableText"/>
        <w:spacing w:before="0" w:after="0"/>
        <w:ind w:left="0"/>
        <w:rPr>
          <w:b/>
          <w:color w:val="0D0D0D" w:themeColor="text1" w:themeTint="F2"/>
          <w:sz w:val="24"/>
          <w:szCs w:val="24"/>
        </w:rPr>
      </w:pPr>
      <w:r w:rsidRPr="008C52DD">
        <w:rPr>
          <w:b/>
          <w:color w:val="0D0D0D" w:themeColor="text1" w:themeTint="F2"/>
          <w:sz w:val="24"/>
          <w:szCs w:val="24"/>
        </w:rPr>
        <w:t>Objectives:</w:t>
      </w:r>
    </w:p>
    <w:p w:rsidR="00FB1736" w:rsidRDefault="00FB1736" w:rsidP="00783723">
      <w:pPr>
        <w:pStyle w:val="TableText"/>
        <w:spacing w:before="0" w:after="0"/>
        <w:ind w:left="0"/>
        <w:rPr>
          <w:b/>
          <w:sz w:val="24"/>
          <w:szCs w:val="24"/>
        </w:rPr>
      </w:pPr>
    </w:p>
    <w:tbl>
      <w:tblPr>
        <w:tblStyle w:val="FinancialTable"/>
        <w:tblW w:w="8903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0"/>
        <w:gridCol w:w="2347"/>
        <w:gridCol w:w="4296"/>
      </w:tblGrid>
      <w:tr w:rsidR="00FB1736" w:rsidRPr="00D051B8" w:rsidTr="001A01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:rsidR="00FB1736" w:rsidRPr="00D051B8" w:rsidRDefault="00FB1736" w:rsidP="00C345EF">
            <w:pPr>
              <w:jc w:val="center"/>
              <w:rPr>
                <w:sz w:val="24"/>
                <w:szCs w:val="24"/>
              </w:rPr>
            </w:pPr>
            <w:r w:rsidRPr="00D051B8">
              <w:rPr>
                <w:sz w:val="24"/>
                <w:szCs w:val="24"/>
              </w:rPr>
              <w:t>TASK</w:t>
            </w:r>
          </w:p>
        </w:tc>
        <w:tc>
          <w:tcPr>
            <w:tcW w:w="2347" w:type="dxa"/>
          </w:tcPr>
          <w:p w:rsidR="00FB1736" w:rsidRPr="00D051B8" w:rsidRDefault="00FB1736" w:rsidP="00C345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51B8">
              <w:rPr>
                <w:sz w:val="24"/>
                <w:szCs w:val="24"/>
              </w:rPr>
              <w:t>OWNER</w:t>
            </w:r>
          </w:p>
        </w:tc>
        <w:tc>
          <w:tcPr>
            <w:tcW w:w="4296" w:type="dxa"/>
          </w:tcPr>
          <w:p w:rsidR="00FB1736" w:rsidRPr="00D051B8" w:rsidRDefault="00FB1736" w:rsidP="00C345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51B8">
              <w:rPr>
                <w:sz w:val="24"/>
                <w:szCs w:val="24"/>
              </w:rPr>
              <w:t>COmments</w:t>
            </w:r>
          </w:p>
        </w:tc>
      </w:tr>
      <w:tr w:rsidR="00FB1736" w:rsidRPr="00D051B8" w:rsidTr="001A01E5">
        <w:trPr>
          <w:trHeight w:val="10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:rsidR="00FB1736" w:rsidRPr="00D051B8" w:rsidRDefault="000D1D51" w:rsidP="00C345EF">
            <w:pPr>
              <w:pStyle w:val="TableText"/>
              <w:spacing w:before="0" w:after="0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Level Editor</w:t>
            </w:r>
          </w:p>
        </w:tc>
        <w:tc>
          <w:tcPr>
            <w:tcW w:w="2347" w:type="dxa"/>
          </w:tcPr>
          <w:p w:rsidR="00FB1736" w:rsidRPr="00D051B8" w:rsidRDefault="00923991" w:rsidP="00C345EF">
            <w:pPr>
              <w:pStyle w:val="TableText"/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James Hammond</w:t>
            </w:r>
          </w:p>
        </w:tc>
        <w:tc>
          <w:tcPr>
            <w:tcW w:w="4296" w:type="dxa"/>
          </w:tcPr>
          <w:p w:rsidR="00B25F3A" w:rsidRPr="00D051B8" w:rsidRDefault="000D1D51" w:rsidP="00923991">
            <w:pPr>
              <w:pStyle w:val="TableText"/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basic level editor with drag and drop features. All tiles and blocks will be implementable.</w:t>
            </w:r>
          </w:p>
        </w:tc>
      </w:tr>
      <w:tr w:rsidR="00FB1736" w:rsidRPr="00D051B8" w:rsidTr="001A01E5">
        <w:trPr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:rsidR="00FB1736" w:rsidRPr="00D051B8" w:rsidRDefault="00923991" w:rsidP="00923991">
            <w:pPr>
              <w:pStyle w:val="TableText"/>
              <w:spacing w:before="0" w:after="0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Blocks Through Portals</w:t>
            </w:r>
          </w:p>
        </w:tc>
        <w:tc>
          <w:tcPr>
            <w:tcW w:w="2347" w:type="dxa"/>
          </w:tcPr>
          <w:p w:rsidR="00FB1736" w:rsidRPr="00D051B8" w:rsidRDefault="00923991" w:rsidP="00C345EF">
            <w:pPr>
              <w:pStyle w:val="TableText"/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Christian Ayson</w:t>
            </w:r>
          </w:p>
        </w:tc>
        <w:tc>
          <w:tcPr>
            <w:tcW w:w="4296" w:type="dxa"/>
          </w:tcPr>
          <w:p w:rsidR="00FB1736" w:rsidRPr="00D051B8" w:rsidRDefault="001A01E5" w:rsidP="00C345EF">
            <w:pPr>
              <w:pStyle w:val="TableText"/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 block may go through a portal and maintain its correct orientation.</w:t>
            </w:r>
          </w:p>
        </w:tc>
      </w:tr>
      <w:tr w:rsidR="00FB1736" w:rsidRPr="00D051B8" w:rsidTr="000D1D51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:rsidR="00FB1736" w:rsidRPr="00D051B8" w:rsidRDefault="00923991" w:rsidP="000D1D51">
            <w:pPr>
              <w:pStyle w:val="TableText"/>
              <w:spacing w:before="0" w:after="0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Laser Block</w:t>
            </w:r>
          </w:p>
        </w:tc>
        <w:tc>
          <w:tcPr>
            <w:tcW w:w="2347" w:type="dxa"/>
          </w:tcPr>
          <w:p w:rsidR="00FB1736" w:rsidRPr="00D051B8" w:rsidRDefault="00923991" w:rsidP="00C345EF">
            <w:pPr>
              <w:pStyle w:val="TableText"/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Alex Torres</w:t>
            </w:r>
          </w:p>
        </w:tc>
        <w:tc>
          <w:tcPr>
            <w:tcW w:w="4296" w:type="dxa"/>
          </w:tcPr>
          <w:p w:rsidR="00FB1736" w:rsidRPr="00D051B8" w:rsidRDefault="001A01E5" w:rsidP="00C32CE4">
            <w:pPr>
              <w:pStyle w:val="TableText"/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Laser blocks correct</w:t>
            </w:r>
            <w:r w:rsidR="000D1D51">
              <w:rPr>
                <w:sz w:val="24"/>
                <w:szCs w:val="24"/>
              </w:rPr>
              <w:t>ly spawn lasers out of them</w:t>
            </w:r>
          </w:p>
        </w:tc>
      </w:tr>
      <w:tr w:rsidR="00923991" w:rsidRPr="00D051B8" w:rsidTr="001A01E5">
        <w:trPr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:rsidR="00923991" w:rsidRDefault="00923991" w:rsidP="00C345EF">
            <w:pPr>
              <w:pStyle w:val="TableText"/>
              <w:spacing w:before="0" w:after="0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Button Tile Switch</w:t>
            </w:r>
          </w:p>
        </w:tc>
        <w:tc>
          <w:tcPr>
            <w:tcW w:w="2347" w:type="dxa"/>
          </w:tcPr>
          <w:p w:rsidR="00923991" w:rsidRDefault="00923991" w:rsidP="00C345EF">
            <w:pPr>
              <w:pStyle w:val="TableText"/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Sawyer Simpson</w:t>
            </w:r>
          </w:p>
        </w:tc>
        <w:tc>
          <w:tcPr>
            <w:tcW w:w="4296" w:type="dxa"/>
          </w:tcPr>
          <w:p w:rsidR="00923991" w:rsidRDefault="001A01E5" w:rsidP="00C32CE4">
            <w:pPr>
              <w:pStyle w:val="TableText"/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 switch that does an action once a block is placed on top</w:t>
            </w:r>
          </w:p>
        </w:tc>
      </w:tr>
      <w:tr w:rsidR="000D1D51" w:rsidRPr="00D051B8" w:rsidTr="001A01E5">
        <w:trPr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:rsidR="000D1D51" w:rsidRPr="000D1D51" w:rsidRDefault="000D1D51" w:rsidP="00C345EF">
            <w:pPr>
              <w:pStyle w:val="TableText"/>
              <w:spacing w:before="0" w:after="0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 Levels</w:t>
            </w:r>
          </w:p>
        </w:tc>
        <w:tc>
          <w:tcPr>
            <w:tcW w:w="2347" w:type="dxa"/>
          </w:tcPr>
          <w:p w:rsidR="000D1D51" w:rsidRDefault="000D1D51" w:rsidP="00C345EF">
            <w:pPr>
              <w:pStyle w:val="TableText"/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Alex Torres</w:t>
            </w:r>
          </w:p>
        </w:tc>
        <w:tc>
          <w:tcPr>
            <w:tcW w:w="4296" w:type="dxa"/>
          </w:tcPr>
          <w:p w:rsidR="000D1D51" w:rsidRDefault="000D1D51" w:rsidP="00C32CE4">
            <w:pPr>
              <w:pStyle w:val="TableText"/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basic levels that use a different block type in each level to complete it</w:t>
            </w:r>
          </w:p>
        </w:tc>
      </w:tr>
      <w:tr w:rsidR="000D1D51" w:rsidRPr="00D051B8" w:rsidTr="001A01E5">
        <w:trPr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:rsidR="000D1D51" w:rsidRDefault="000D1D51" w:rsidP="00C345EF">
            <w:pPr>
              <w:pStyle w:val="TableText"/>
              <w:spacing w:before="0" w:after="0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Main Menu</w:t>
            </w:r>
          </w:p>
        </w:tc>
        <w:tc>
          <w:tcPr>
            <w:tcW w:w="2347" w:type="dxa"/>
          </w:tcPr>
          <w:p w:rsidR="000D1D51" w:rsidRDefault="000D1D51" w:rsidP="00C345EF">
            <w:pPr>
              <w:pStyle w:val="TableText"/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Sawyer Simpson</w:t>
            </w:r>
          </w:p>
        </w:tc>
        <w:tc>
          <w:tcPr>
            <w:tcW w:w="4296" w:type="dxa"/>
          </w:tcPr>
          <w:p w:rsidR="000D1D51" w:rsidRDefault="000D1D51" w:rsidP="00C32CE4">
            <w:pPr>
              <w:pStyle w:val="TableText"/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basic main menu with play, controls, credits, and quit buttons.</w:t>
            </w:r>
            <w:bookmarkStart w:id="0" w:name="_GoBack"/>
            <w:bookmarkEnd w:id="0"/>
          </w:p>
        </w:tc>
      </w:tr>
    </w:tbl>
    <w:p w:rsidR="00607348" w:rsidRPr="007422BB" w:rsidRDefault="00D52FEF" w:rsidP="00607348">
      <w:pPr>
        <w:pStyle w:val="TableText"/>
        <w:spacing w:before="0" w:after="0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607348" w:rsidRPr="00607348" w:rsidRDefault="00607348" w:rsidP="00607348">
      <w:pPr>
        <w:pStyle w:val="TableText"/>
        <w:spacing w:before="0" w:after="0"/>
        <w:ind w:left="0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lastRenderedPageBreak/>
        <w:t>By signing this document, I hereby approve of the content inside this production report:</w:t>
      </w:r>
    </w:p>
    <w:p w:rsidR="00607348" w:rsidRDefault="00607348" w:rsidP="00607348">
      <w:pPr>
        <w:pStyle w:val="TableText"/>
        <w:spacing w:before="0" w:after="0"/>
        <w:ind w:left="0"/>
        <w:rPr>
          <w:sz w:val="24"/>
          <w:szCs w:val="24"/>
        </w:rPr>
      </w:pPr>
    </w:p>
    <w:p w:rsidR="00607348" w:rsidRPr="00FE6703" w:rsidRDefault="00607348" w:rsidP="00607348">
      <w:pPr>
        <w:pStyle w:val="TableText"/>
        <w:spacing w:before="0" w:after="0"/>
        <w:ind w:left="0"/>
        <w:rPr>
          <w:color w:val="0D0D0D" w:themeColor="text1" w:themeTint="F2"/>
          <w:sz w:val="24"/>
          <w:szCs w:val="24"/>
        </w:rPr>
      </w:pPr>
      <w:r w:rsidRPr="00FE6703">
        <w:rPr>
          <w:color w:val="0D0D0D" w:themeColor="text1" w:themeTint="F2"/>
          <w:sz w:val="24"/>
          <w:szCs w:val="24"/>
        </w:rPr>
        <w:t>Christian Ayson:</w:t>
      </w:r>
    </w:p>
    <w:p w:rsidR="00607348" w:rsidRPr="00FE6703" w:rsidRDefault="00607348" w:rsidP="00607348">
      <w:pPr>
        <w:pStyle w:val="TableText"/>
        <w:spacing w:before="0" w:after="0"/>
        <w:ind w:left="0"/>
        <w:rPr>
          <w:color w:val="0D0D0D" w:themeColor="text1" w:themeTint="F2"/>
          <w:sz w:val="24"/>
          <w:szCs w:val="24"/>
        </w:rPr>
      </w:pPr>
    </w:p>
    <w:p w:rsidR="00607348" w:rsidRPr="00FE6703" w:rsidRDefault="00607348" w:rsidP="00607348">
      <w:pPr>
        <w:pStyle w:val="TableText"/>
        <w:spacing w:before="0" w:after="0"/>
        <w:ind w:left="0"/>
        <w:rPr>
          <w:color w:val="0D0D0D" w:themeColor="text1" w:themeTint="F2"/>
          <w:sz w:val="24"/>
          <w:szCs w:val="24"/>
        </w:rPr>
      </w:pPr>
      <w:r w:rsidRPr="00FE6703">
        <w:rPr>
          <w:color w:val="0D0D0D" w:themeColor="text1" w:themeTint="F2"/>
          <w:sz w:val="24"/>
          <w:szCs w:val="24"/>
        </w:rPr>
        <w:t>________________________________________</w:t>
      </w:r>
    </w:p>
    <w:p w:rsidR="00607348" w:rsidRPr="00FE6703" w:rsidRDefault="00607348" w:rsidP="00607348">
      <w:pPr>
        <w:pStyle w:val="TableText"/>
        <w:spacing w:before="0" w:after="0"/>
        <w:ind w:left="0"/>
        <w:rPr>
          <w:color w:val="0D0D0D" w:themeColor="text1" w:themeTint="F2"/>
          <w:sz w:val="24"/>
          <w:szCs w:val="24"/>
        </w:rPr>
      </w:pPr>
    </w:p>
    <w:p w:rsidR="00607348" w:rsidRPr="00FE6703" w:rsidRDefault="00607348" w:rsidP="00607348">
      <w:pPr>
        <w:pStyle w:val="TableText"/>
        <w:spacing w:before="0" w:after="0"/>
        <w:ind w:left="0"/>
        <w:rPr>
          <w:color w:val="0D0D0D" w:themeColor="text1" w:themeTint="F2"/>
          <w:sz w:val="24"/>
          <w:szCs w:val="24"/>
        </w:rPr>
      </w:pPr>
      <w:r w:rsidRPr="00FE6703">
        <w:rPr>
          <w:color w:val="0D0D0D" w:themeColor="text1" w:themeTint="F2"/>
          <w:sz w:val="24"/>
          <w:szCs w:val="24"/>
        </w:rPr>
        <w:t>Sawyer Simpson:</w:t>
      </w:r>
    </w:p>
    <w:p w:rsidR="00607348" w:rsidRPr="00FE6703" w:rsidRDefault="00607348" w:rsidP="00607348">
      <w:pPr>
        <w:pStyle w:val="TableText"/>
        <w:spacing w:before="0" w:after="0"/>
        <w:ind w:left="0"/>
        <w:rPr>
          <w:color w:val="0D0D0D" w:themeColor="text1" w:themeTint="F2"/>
          <w:sz w:val="24"/>
          <w:szCs w:val="24"/>
        </w:rPr>
      </w:pPr>
    </w:p>
    <w:p w:rsidR="00607348" w:rsidRPr="00FE6703" w:rsidRDefault="00607348" w:rsidP="00607348">
      <w:pPr>
        <w:pStyle w:val="TableText"/>
        <w:spacing w:before="0" w:after="0"/>
        <w:ind w:left="0"/>
        <w:rPr>
          <w:color w:val="0D0D0D" w:themeColor="text1" w:themeTint="F2"/>
          <w:sz w:val="24"/>
          <w:szCs w:val="24"/>
        </w:rPr>
      </w:pPr>
      <w:r w:rsidRPr="00FE6703">
        <w:rPr>
          <w:color w:val="0D0D0D" w:themeColor="text1" w:themeTint="F2"/>
          <w:sz w:val="24"/>
          <w:szCs w:val="24"/>
        </w:rPr>
        <w:t>________________________________________</w:t>
      </w:r>
    </w:p>
    <w:p w:rsidR="00607348" w:rsidRPr="00FE6703" w:rsidRDefault="00607348" w:rsidP="00607348">
      <w:pPr>
        <w:pStyle w:val="TableText"/>
        <w:spacing w:before="0" w:after="0"/>
        <w:ind w:left="0"/>
        <w:rPr>
          <w:color w:val="0D0D0D" w:themeColor="text1" w:themeTint="F2"/>
          <w:sz w:val="24"/>
          <w:szCs w:val="24"/>
        </w:rPr>
      </w:pPr>
    </w:p>
    <w:p w:rsidR="00607348" w:rsidRPr="00FE6703" w:rsidRDefault="00607348" w:rsidP="00607348">
      <w:pPr>
        <w:pStyle w:val="TableText"/>
        <w:spacing w:before="0" w:after="0"/>
        <w:ind w:left="0"/>
        <w:rPr>
          <w:color w:val="0D0D0D" w:themeColor="text1" w:themeTint="F2"/>
          <w:sz w:val="24"/>
          <w:szCs w:val="24"/>
        </w:rPr>
      </w:pPr>
      <w:r w:rsidRPr="00FE6703">
        <w:rPr>
          <w:color w:val="0D0D0D" w:themeColor="text1" w:themeTint="F2"/>
          <w:sz w:val="24"/>
          <w:szCs w:val="24"/>
        </w:rPr>
        <w:t>Alex Torres:</w:t>
      </w:r>
    </w:p>
    <w:p w:rsidR="00607348" w:rsidRPr="00FE6703" w:rsidRDefault="00607348" w:rsidP="00607348">
      <w:pPr>
        <w:pStyle w:val="TableText"/>
        <w:spacing w:before="0" w:after="0"/>
        <w:ind w:left="0"/>
        <w:rPr>
          <w:color w:val="0D0D0D" w:themeColor="text1" w:themeTint="F2"/>
          <w:sz w:val="24"/>
          <w:szCs w:val="24"/>
        </w:rPr>
      </w:pPr>
    </w:p>
    <w:p w:rsidR="00607348" w:rsidRPr="00FE6703" w:rsidRDefault="00607348" w:rsidP="00607348">
      <w:pPr>
        <w:pStyle w:val="TableText"/>
        <w:spacing w:before="0" w:after="0"/>
        <w:ind w:left="0"/>
        <w:rPr>
          <w:color w:val="0D0D0D" w:themeColor="text1" w:themeTint="F2"/>
          <w:sz w:val="24"/>
          <w:szCs w:val="24"/>
        </w:rPr>
      </w:pPr>
      <w:r w:rsidRPr="00FE6703">
        <w:rPr>
          <w:color w:val="0D0D0D" w:themeColor="text1" w:themeTint="F2"/>
          <w:sz w:val="24"/>
          <w:szCs w:val="24"/>
        </w:rPr>
        <w:t>________________________________________</w:t>
      </w:r>
    </w:p>
    <w:p w:rsidR="00607348" w:rsidRPr="00FE6703" w:rsidRDefault="00607348" w:rsidP="00607348">
      <w:pPr>
        <w:pStyle w:val="TableText"/>
        <w:spacing w:before="0" w:after="0"/>
        <w:ind w:left="0"/>
        <w:rPr>
          <w:color w:val="0D0D0D" w:themeColor="text1" w:themeTint="F2"/>
          <w:sz w:val="24"/>
          <w:szCs w:val="24"/>
        </w:rPr>
      </w:pPr>
    </w:p>
    <w:p w:rsidR="00607348" w:rsidRPr="00FE6703" w:rsidRDefault="00607348" w:rsidP="00607348">
      <w:pPr>
        <w:pStyle w:val="TableText"/>
        <w:spacing w:before="0" w:after="0"/>
        <w:ind w:left="0"/>
        <w:rPr>
          <w:color w:val="0D0D0D" w:themeColor="text1" w:themeTint="F2"/>
          <w:sz w:val="24"/>
          <w:szCs w:val="24"/>
        </w:rPr>
      </w:pPr>
      <w:r w:rsidRPr="00FE6703">
        <w:rPr>
          <w:color w:val="0D0D0D" w:themeColor="text1" w:themeTint="F2"/>
          <w:sz w:val="24"/>
          <w:szCs w:val="24"/>
        </w:rPr>
        <w:t>James Hammond:</w:t>
      </w:r>
    </w:p>
    <w:p w:rsidR="00607348" w:rsidRDefault="00607348" w:rsidP="00607348">
      <w:pPr>
        <w:pStyle w:val="TableText"/>
        <w:spacing w:before="0" w:after="0"/>
        <w:ind w:left="0"/>
        <w:rPr>
          <w:sz w:val="24"/>
          <w:szCs w:val="24"/>
        </w:rPr>
      </w:pPr>
    </w:p>
    <w:p w:rsidR="00607348" w:rsidRDefault="00607348" w:rsidP="00607348">
      <w:pPr>
        <w:pStyle w:val="TableText"/>
        <w:spacing w:before="0" w:after="0"/>
        <w:ind w:left="0"/>
        <w:rPr>
          <w:sz w:val="24"/>
          <w:szCs w:val="24"/>
        </w:rPr>
      </w:pPr>
      <w:r>
        <w:rPr>
          <w:sz w:val="24"/>
          <w:szCs w:val="24"/>
        </w:rPr>
        <w:t>________________________________________</w:t>
      </w:r>
    </w:p>
    <w:p w:rsidR="00607348" w:rsidRDefault="00607348" w:rsidP="00607348">
      <w:pPr>
        <w:pStyle w:val="TableText"/>
        <w:spacing w:before="0" w:after="0"/>
        <w:ind w:left="0"/>
        <w:rPr>
          <w:sz w:val="24"/>
          <w:szCs w:val="24"/>
        </w:rPr>
      </w:pPr>
    </w:p>
    <w:p w:rsidR="00607348" w:rsidRPr="00607348" w:rsidRDefault="00607348" w:rsidP="00607348">
      <w:pPr>
        <w:pStyle w:val="TableText"/>
        <w:spacing w:before="0" w:after="0"/>
        <w:ind w:left="0"/>
        <w:rPr>
          <w:sz w:val="24"/>
          <w:szCs w:val="24"/>
        </w:rPr>
      </w:pPr>
    </w:p>
    <w:p w:rsidR="00607348" w:rsidRPr="00D52FEF" w:rsidRDefault="00607348" w:rsidP="00783723">
      <w:pPr>
        <w:pStyle w:val="TableText"/>
        <w:spacing w:before="0" w:after="0"/>
        <w:ind w:left="0"/>
        <w:rPr>
          <w:sz w:val="24"/>
          <w:szCs w:val="24"/>
        </w:rPr>
      </w:pPr>
    </w:p>
    <w:sectPr w:rsidR="00607348" w:rsidRPr="00D52FEF" w:rsidSect="00923991">
      <w:headerReference w:type="default" r:id="rId13"/>
      <w:footerReference w:type="default" r:id="rId14"/>
      <w:pgSz w:w="12240" w:h="15840" w:code="1"/>
      <w:pgMar w:top="2520" w:right="1555" w:bottom="360" w:left="1555" w:header="864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4041" w:rsidRDefault="00794041">
      <w:pPr>
        <w:spacing w:after="0" w:line="240" w:lineRule="auto"/>
      </w:pPr>
      <w:r>
        <w:separator/>
      </w:r>
    </w:p>
  </w:endnote>
  <w:endnote w:type="continuationSeparator" w:id="0">
    <w:p w:rsidR="00794041" w:rsidRDefault="00794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1B67" w:rsidRDefault="00583F71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0D1D51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4041" w:rsidRDefault="00794041">
      <w:pPr>
        <w:spacing w:after="0" w:line="240" w:lineRule="auto"/>
      </w:pPr>
      <w:r>
        <w:separator/>
      </w:r>
    </w:p>
  </w:footnote>
  <w:footnote w:type="continuationSeparator" w:id="0">
    <w:p w:rsidR="00794041" w:rsidRDefault="007940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1B67" w:rsidRDefault="00783723">
    <w:pPr>
      <w:pStyle w:val="HeaderShaded"/>
      <w:tabs>
        <w:tab w:val="left" w:pos="5032"/>
      </w:tabs>
    </w:pPr>
    <w:r>
      <w:t>Project Summary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1B67" w:rsidRDefault="00A45FFA">
    <w:pPr>
      <w:pStyle w:val="HeaderShaded"/>
    </w:pPr>
    <w:r>
      <w:t xml:space="preserve">pROJECT SUMMARY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E861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8230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F4A9A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86DD2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 w15:restartNumberingAfterBreak="0">
    <w:nsid w:val="03B32190"/>
    <w:multiLevelType w:val="multilevel"/>
    <w:tmpl w:val="9CA4ABB8"/>
    <w:numStyleLink w:val="AnnualReport"/>
  </w:abstractNum>
  <w:abstractNum w:abstractNumId="11" w15:restartNumberingAfterBreak="0">
    <w:nsid w:val="1B6F205A"/>
    <w:multiLevelType w:val="multilevel"/>
    <w:tmpl w:val="9CA4ABB8"/>
    <w:styleLink w:val="AnnualRepor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F6A45"/>
    <w:multiLevelType w:val="multilevel"/>
    <w:tmpl w:val="80C0D6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Number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Number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2"/>
  </w:num>
  <w:num w:numId="16">
    <w:abstractNumId w:val="15"/>
  </w:num>
  <w:num w:numId="17">
    <w:abstractNumId w:val="11"/>
  </w:num>
  <w:num w:numId="18">
    <w:abstractNumId w:val="10"/>
  </w:num>
  <w:num w:numId="19">
    <w:abstractNumId w:val="14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FFA"/>
    <w:rsid w:val="000C5836"/>
    <w:rsid w:val="000D1D51"/>
    <w:rsid w:val="000E76D1"/>
    <w:rsid w:val="001000AA"/>
    <w:rsid w:val="00100EC7"/>
    <w:rsid w:val="001425B5"/>
    <w:rsid w:val="001A01E5"/>
    <w:rsid w:val="001E71B8"/>
    <w:rsid w:val="002C0A66"/>
    <w:rsid w:val="004E3C1A"/>
    <w:rsid w:val="00583F71"/>
    <w:rsid w:val="005D48C1"/>
    <w:rsid w:val="005E2C0A"/>
    <w:rsid w:val="005F1C31"/>
    <w:rsid w:val="00607348"/>
    <w:rsid w:val="00712378"/>
    <w:rsid w:val="007422BB"/>
    <w:rsid w:val="0074565D"/>
    <w:rsid w:val="007469E7"/>
    <w:rsid w:val="00783723"/>
    <w:rsid w:val="00783764"/>
    <w:rsid w:val="00794041"/>
    <w:rsid w:val="007C3C2B"/>
    <w:rsid w:val="007E626E"/>
    <w:rsid w:val="008C52DD"/>
    <w:rsid w:val="00923991"/>
    <w:rsid w:val="009811F0"/>
    <w:rsid w:val="00A45FFA"/>
    <w:rsid w:val="00AD3744"/>
    <w:rsid w:val="00B25F3A"/>
    <w:rsid w:val="00B62F16"/>
    <w:rsid w:val="00C07D9C"/>
    <w:rsid w:val="00C32CE4"/>
    <w:rsid w:val="00C42B13"/>
    <w:rsid w:val="00C67004"/>
    <w:rsid w:val="00C82C0B"/>
    <w:rsid w:val="00D01B67"/>
    <w:rsid w:val="00D051B8"/>
    <w:rsid w:val="00D52FEF"/>
    <w:rsid w:val="00D9361F"/>
    <w:rsid w:val="00DB7816"/>
    <w:rsid w:val="00E079DF"/>
    <w:rsid w:val="00E9363D"/>
    <w:rsid w:val="00EF71E2"/>
    <w:rsid w:val="00F1224A"/>
    <w:rsid w:val="00F1763D"/>
    <w:rsid w:val="00F774D8"/>
    <w:rsid w:val="00FB1736"/>
    <w:rsid w:val="00FE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4D1E50EA-1651-4327-A9D9-ADFFDBA8F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semiHidden="1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qFormat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customStyle="1" w:styleId="Heading1Char">
    <w:name w:val="Heading 1 Char"/>
    <w:basedOn w:val="DefaultParagraphFont"/>
    <w:link w:val="Heading1"/>
    <w:uiPriority w:val="1"/>
    <w:rPr>
      <w:kern w:val="20"/>
      <w:sz w:val="36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9"/>
    <w:rPr>
      <w:i/>
      <w:iCs/>
      <w:color w:val="7E97AD" w:themeColor="accent1"/>
      <w:kern w:val="20"/>
      <w:sz w:val="28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</w:rPr>
  </w:style>
  <w:style w:type="character" w:styleId="BookTitle">
    <w:name w:val="Book Title"/>
    <w:basedOn w:val="DefaultParagraphFont"/>
    <w:uiPriority w:val="33"/>
    <w:semiHidden/>
    <w:unhideWhenUsed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ColorfulGrid-Accent2">
    <w:name w:val="Colorful Grid Accent 2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ColorfulGrid-Accent3">
    <w:name w:val="Colorful Grid Accent 3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Grid-Accent4">
    <w:name w:val="Colorful Grid Accent 4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ColorfulGrid-Accent5">
    <w:name w:val="Colorful Grid Accent 5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ColorfulGrid-Accent6">
    <w:name w:val="Colorful Grid Accent 6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ColorfulList-Accent2">
    <w:name w:val="Colorful List Accent 2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ColorfulList-Accent3">
    <w:name w:val="Colorful List Accent 3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ColorfulList-Accent4">
    <w:name w:val="Colorful List Accent 4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ColorfulList-Accent5">
    <w:name w:val="Colorful List Accent 5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ColorfulList-Accent6">
    <w:name w:val="Colorful List Accent 6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</w:r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DarkList-Accent2">
    <w:name w:val="Dark List Accent 2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DarkList-Accent3">
    <w:name w:val="Dark List Accent 3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DarkList-Accent4">
    <w:name w:val="Dark List Accent 4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DarkList-Accent5">
    <w:name w:val="Dark List Accent 5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DarkList-Accent6">
    <w:name w:val="Dark List Accent 6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hAnsi="Tahoma" w:cs="Tahoma"/>
      <w:sz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mphasis">
    <w:name w:val="Emphasis"/>
    <w:basedOn w:val="DefaultParagraphFont"/>
    <w:uiPriority w:val="20"/>
    <w:semiHidden/>
    <w:unhideWhenUsed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696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 w:cs="Consolas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 w:cs="Consolas"/>
      <w:sz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646464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bCs/>
      <w:i/>
      <w:iCs/>
      <w:color w:val="7E97A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bCs/>
      <w:i/>
      <w:iCs/>
      <w:color w:val="7E97AD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LightGrid-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LightGrid-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LightGrid-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LightGrid-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LightGrid-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LightList-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LightList-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LightList-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LightList-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LightList-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LightShading-Accent2">
    <w:name w:val="Light Shading Accent 2"/>
    <w:basedOn w:val="TableNormal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LightShading-Accent3">
    <w:name w:val="Light Shading Accent 3"/>
    <w:basedOn w:val="TableNormal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LightShading-Accent4">
    <w:name w:val="Light Shading Accent 4"/>
    <w:basedOn w:val="TableNormal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LightShading-Accent5">
    <w:name w:val="Light Shading Accent 5"/>
    <w:basedOn w:val="TableNormal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LightShading-Accent6">
    <w:name w:val="Light Shading Accent 6"/>
    <w:basedOn w:val="TableNormal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0"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"/>
    <w:unhideWhenUsed/>
    <w:qFormat/>
    <w:pPr>
      <w:numPr>
        <w:numId w:val="19"/>
      </w:numPr>
      <w:contextualSpacing/>
    </w:pPr>
  </w:style>
  <w:style w:type="paragraph" w:styleId="ListNumber2">
    <w:name w:val="List Number 2"/>
    <w:basedOn w:val="Normal"/>
    <w:uiPriority w:val="1"/>
    <w:unhideWhenUsed/>
    <w:qFormat/>
    <w:pPr>
      <w:numPr>
        <w:ilvl w:val="1"/>
        <w:numId w:val="19"/>
      </w:numPr>
      <w:contextualSpacing/>
    </w:pPr>
  </w:style>
  <w:style w:type="paragraph" w:styleId="ListNumber3">
    <w:name w:val="List Number 3"/>
    <w:basedOn w:val="Normal"/>
    <w:uiPriority w:val="18"/>
    <w:unhideWhenUsed/>
    <w:qFormat/>
    <w:pPr>
      <w:numPr>
        <w:ilvl w:val="2"/>
        <w:numId w:val="19"/>
      </w:numPr>
      <w:contextualSpacing/>
    </w:pPr>
  </w:style>
  <w:style w:type="paragraph" w:styleId="ListNumber4">
    <w:name w:val="List Number 4"/>
    <w:basedOn w:val="Normal"/>
    <w:uiPriority w:val="18"/>
    <w:semiHidden/>
    <w:unhideWhenUsed/>
    <w:pPr>
      <w:numPr>
        <w:ilvl w:val="3"/>
        <w:numId w:val="19"/>
      </w:numPr>
      <w:contextualSpacing/>
    </w:pPr>
  </w:style>
  <w:style w:type="paragraph" w:styleId="ListNumber5">
    <w:name w:val="List Number 5"/>
    <w:basedOn w:val="Normal"/>
    <w:uiPriority w:val="18"/>
    <w:semiHidden/>
    <w:unhideWhenUsed/>
    <w:pPr>
      <w:numPr>
        <w:ilvl w:val="4"/>
        <w:numId w:val="19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</w:r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MediumGrid1-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MediumGrid1-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MediumGrid1-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MediumGrid1-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MediumGrid1-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MediumGrid3-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MediumGrid3-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MediumGrid3-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MediumGrid3-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MediumGrid3-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MediumList1-Accent2">
    <w:name w:val="Medium List 1 Accent 2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MediumList1-Accent3">
    <w:name w:val="Medium List 1 Accent 3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MediumList1-Accent4">
    <w:name w:val="Medium List 1 Accent 4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MediumList1-Accent5">
    <w:name w:val="Medium List 1 Accent 5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MediumList1-Accent6">
    <w:name w:val="Medium List 1 Accent 6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"/>
    <w:unhideWhenUsed/>
    <w:qFormat/>
    <w:pPr>
      <w:spacing w:before="720" w:after="0" w:line="312" w:lineRule="auto"/>
      <w:contextualSpacing/>
    </w:pPr>
  </w:style>
  <w:style w:type="character" w:customStyle="1" w:styleId="SignatureChar">
    <w:name w:val="Signature Char"/>
    <w:basedOn w:val="DefaultParagraphFont"/>
    <w:link w:val="Signature"/>
    <w:uiPriority w:val="9"/>
    <w:rPr>
      <w:kern w:val="20"/>
    </w:rPr>
  </w:style>
  <w:style w:type="character" w:styleId="Strong">
    <w:name w:val="Strong"/>
    <w:basedOn w:val="DefaultParagraphFont"/>
    <w:uiPriority w:val="1"/>
    <w:unhideWhenUsed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SubtitleChar">
    <w:name w:val="Subtitle Char"/>
    <w:basedOn w:val="DefaultParagraphFont"/>
    <w:link w:val="Subtitle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styleId="SubtleEmphasis">
    <w:name w:val="Subtle Emphasis"/>
    <w:basedOn w:val="DefaultParagraphFont"/>
    <w:uiPriority w:val="19"/>
    <w:semiHidden/>
    <w:unhideWhenUsed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unhideWhenUsed/>
    <w:rPr>
      <w:smallCaps/>
      <w:color w:val="CC8E60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9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noProof/>
      <w:color w:val="7F7F7F" w:themeColor="text1" w:themeTint="80"/>
      <w:sz w:val="22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TableHeading">
    <w:name w:val="Table Heading"/>
    <w:basedOn w:val="Normal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ableTextDecimal">
    <w:name w:val="Table Text Decimal"/>
    <w:basedOn w:val="Normal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FinancialTable">
    <w:name w:val="Financial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AnnualReport">
    <w:name w:val="Annual Report"/>
    <w:uiPriority w:val="99"/>
    <w:pPr>
      <w:numPr>
        <w:numId w:val="17"/>
      </w:numPr>
    </w:pPr>
  </w:style>
  <w:style w:type="paragraph" w:customStyle="1" w:styleId="Abstract">
    <w:name w:val="Abstract"/>
    <w:basedOn w:val="Normal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ableText">
    <w:name w:val="Table Text"/>
    <w:basedOn w:val="Normal"/>
    <w:uiPriority w:val="9"/>
    <w:qFormat/>
    <w:pPr>
      <w:spacing w:before="60" w:after="60" w:line="240" w:lineRule="auto"/>
      <w:ind w:left="144" w:right="144"/>
    </w:pPr>
  </w:style>
  <w:style w:type="paragraph" w:customStyle="1" w:styleId="TableReverseHeading">
    <w:name w:val="Table Reverse Heading"/>
    <w:basedOn w:val="Normal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HeaderShaded">
    <w:name w:val="Header Shaded"/>
    <w:basedOn w:val="Normal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widdis\AppData\Roaming\Microsoft\Templates\Annual%20report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7CF3BF5F695459D86A1153024FDB8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FABD51-F13E-4A30-9AE1-126A573DFBC4}"/>
      </w:docPartPr>
      <w:docPartBody>
        <w:p w:rsidR="00FF3852" w:rsidRDefault="00A579AC">
          <w:pPr>
            <w:pStyle w:val="87CF3BF5F695459D86A1153024FDB88E"/>
          </w:pPr>
          <w:r>
            <w:t>Annual Report</w:t>
          </w:r>
        </w:p>
      </w:docPartBody>
    </w:docPart>
    <w:docPart>
      <w:docPartPr>
        <w:name w:val="90FA6FE772624B5492D3B589D3E4F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E0410B-4770-4BBE-AED3-E5D894C660F4}"/>
      </w:docPartPr>
      <w:docPartBody>
        <w:p w:rsidR="00FF3852" w:rsidRDefault="00A579AC">
          <w:pPr>
            <w:pStyle w:val="90FA6FE772624B5492D3B589D3E4FD61"/>
          </w:pPr>
          <w: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5B9BD5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9AC"/>
    <w:rsid w:val="003C6070"/>
    <w:rsid w:val="007B052B"/>
    <w:rsid w:val="00896956"/>
    <w:rsid w:val="00A579AC"/>
    <w:rsid w:val="00BA3322"/>
    <w:rsid w:val="00E03520"/>
    <w:rsid w:val="00E92594"/>
    <w:rsid w:val="00EE382A"/>
    <w:rsid w:val="00FF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64EF8AA42345ACBBB56CD110F3DA4A">
    <w:name w:val="9864EF8AA42345ACBBB56CD110F3DA4A"/>
  </w:style>
  <w:style w:type="paragraph" w:customStyle="1" w:styleId="3E98168BC2BF45FCA595EB619A7306BD">
    <w:name w:val="3E98168BC2BF45FCA595EB619A7306BD"/>
  </w:style>
  <w:style w:type="paragraph" w:customStyle="1" w:styleId="4F69BF02C28D4A46B91B0DA8D4233A56">
    <w:name w:val="4F69BF02C28D4A46B91B0DA8D4233A56"/>
  </w:style>
  <w:style w:type="paragraph" w:customStyle="1" w:styleId="F2CF37C2FEF840BCA25CC52DC22FE3AF">
    <w:name w:val="F2CF37C2FEF840BCA25CC52DC22FE3AF"/>
  </w:style>
  <w:style w:type="paragraph" w:customStyle="1" w:styleId="F56C97636E2748D9A3F1626720DA4D63">
    <w:name w:val="F56C97636E2748D9A3F1626720DA4D63"/>
  </w:style>
  <w:style w:type="paragraph" w:customStyle="1" w:styleId="216F77D7627042C0915F152E5CB76047">
    <w:name w:val="216F77D7627042C0915F152E5CB76047"/>
  </w:style>
  <w:style w:type="paragraph" w:customStyle="1" w:styleId="A29A0909CB324A839B8EDE551FF97E48">
    <w:name w:val="A29A0909CB324A839B8EDE551FF97E48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  <w:sz w:val="20"/>
    </w:rPr>
  </w:style>
  <w:style w:type="paragraph" w:customStyle="1" w:styleId="E4E28BF850614BB58F661520A996B7E3">
    <w:name w:val="E4E28BF850614BB58F661520A996B7E3"/>
  </w:style>
  <w:style w:type="paragraph" w:customStyle="1" w:styleId="842506ED7D8C4211B4590D2CA2248295">
    <w:name w:val="842506ED7D8C4211B4590D2CA2248295"/>
  </w:style>
  <w:style w:type="paragraph" w:customStyle="1" w:styleId="3EEB25FAABF64FDA817CC41FB72254E8">
    <w:name w:val="3EEB25FAABF64FDA817CC41FB72254E8"/>
  </w:style>
  <w:style w:type="paragraph" w:customStyle="1" w:styleId="72390A36405A44E7A127AFC68CD8ADD9">
    <w:name w:val="72390A36405A44E7A127AFC68CD8ADD9"/>
  </w:style>
  <w:style w:type="paragraph" w:customStyle="1" w:styleId="BF43011747324FE59B6FCB351012CBED">
    <w:name w:val="BF43011747324FE59B6FCB351012CBED"/>
  </w:style>
  <w:style w:type="paragraph" w:customStyle="1" w:styleId="72C683577EA141C7B3CD2BDEC81B2736">
    <w:name w:val="72C683577EA141C7B3CD2BDEC81B2736"/>
  </w:style>
  <w:style w:type="paragraph" w:customStyle="1" w:styleId="402AF294F6F94047A4FAD0A7B1A6ECFC">
    <w:name w:val="402AF294F6F94047A4FAD0A7B1A6ECFC"/>
  </w:style>
  <w:style w:type="paragraph" w:customStyle="1" w:styleId="9FAA0454798B4B8F8604B78AA161362C">
    <w:name w:val="9FAA0454798B4B8F8604B78AA161362C"/>
  </w:style>
  <w:style w:type="paragraph" w:customStyle="1" w:styleId="9B5D5FC8B5B845B8B29036E56E7C94F0">
    <w:name w:val="9B5D5FC8B5B845B8B29036E56E7C94F0"/>
  </w:style>
  <w:style w:type="paragraph" w:customStyle="1" w:styleId="CED7693D568F4918AAB6B0579A2914D9">
    <w:name w:val="CED7693D568F4918AAB6B0579A2914D9"/>
  </w:style>
  <w:style w:type="paragraph" w:customStyle="1" w:styleId="27CF115076904384BBA663741EB25568">
    <w:name w:val="27CF115076904384BBA663741EB25568"/>
  </w:style>
  <w:style w:type="paragraph" w:customStyle="1" w:styleId="9609431BCAC243EEA7A252D82D91B52E">
    <w:name w:val="9609431BCAC243EEA7A252D82D91B52E"/>
  </w:style>
  <w:style w:type="paragraph" w:customStyle="1" w:styleId="28A25ABFA4CB4181AECE631DB7D71337">
    <w:name w:val="28A25ABFA4CB4181AECE631DB7D71337"/>
  </w:style>
  <w:style w:type="paragraph" w:customStyle="1" w:styleId="71601A8F6A1A4A68A110CE2FA93BCC96">
    <w:name w:val="71601A8F6A1A4A68A110CE2FA93BCC96"/>
  </w:style>
  <w:style w:type="paragraph" w:customStyle="1" w:styleId="EAA058F763514A2690F8E7178B822158">
    <w:name w:val="EAA058F763514A2690F8E7178B822158"/>
  </w:style>
  <w:style w:type="paragraph" w:customStyle="1" w:styleId="C47BA18563E2438E9AD47EF962F2854B">
    <w:name w:val="C47BA18563E2438E9AD47EF962F2854B"/>
  </w:style>
  <w:style w:type="paragraph" w:customStyle="1" w:styleId="C44C8B9D2A0F4D12B65428694C6DE2F6">
    <w:name w:val="C44C8B9D2A0F4D12B65428694C6DE2F6"/>
  </w:style>
  <w:style w:type="paragraph" w:customStyle="1" w:styleId="87CF3BF5F695459D86A1153024FDB88E">
    <w:name w:val="87CF3BF5F695459D86A1153024FDB88E"/>
  </w:style>
  <w:style w:type="paragraph" w:customStyle="1" w:styleId="90FA6FE772624B5492D3B589D3E4FD61">
    <w:name w:val="90FA6FE772624B5492D3B589D3E4FD61"/>
  </w:style>
  <w:style w:type="paragraph" w:customStyle="1" w:styleId="00C8ADD4760B47519CBC78D0E8404BE2">
    <w:name w:val="00C8ADD4760B47519CBC78D0E8404B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5</PublishDate>
  <Abstract>Producer: Christian Ayson</Abstract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32AB97DE-7C71-4533-96FA-5DADA06BFD0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463EBB-93F4-4785-A0EA-FD6B26EB7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Annual report (Timeless design)</Template>
  <TotalTime>54</TotalTime>
  <Pages>3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pRDOUCTION report</vt:lpstr>
    </vt:vector>
  </TitlesOfParts>
  <Company>Freshly B</Company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Report Week 5</dc:title>
  <dc:creator>Sawyer Simpson</dc:creator>
  <cp:keywords/>
  <cp:lastModifiedBy>Sawyer Simpson</cp:lastModifiedBy>
  <cp:revision>6</cp:revision>
  <cp:lastPrinted>2011-08-05T20:35:00Z</cp:lastPrinted>
  <dcterms:created xsi:type="dcterms:W3CDTF">2015-06-04T12:59:00Z</dcterms:created>
  <dcterms:modified xsi:type="dcterms:W3CDTF">2015-06-04T14:05:00Z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